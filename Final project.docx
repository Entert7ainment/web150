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B3D" w:rsidRDefault="00C66B3D" w:rsidP="00C66B3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Elvira Davison – Web 150</w:t>
      </w:r>
    </w:p>
    <w:p w:rsidR="00C66B3D" w:rsidRDefault="00C66B3D" w:rsidP="00C66B3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66B3D" w:rsidRDefault="00C66B3D" w:rsidP="00C66B3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66B3D" w:rsidRPr="00C66B3D" w:rsidRDefault="00C66B3D" w:rsidP="00C6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3D">
        <w:rPr>
          <w:rFonts w:ascii="Arial" w:eastAsia="Times New Roman" w:hAnsi="Arial" w:cs="Arial"/>
          <w:color w:val="000000"/>
          <w:sz w:val="28"/>
          <w:szCs w:val="28"/>
        </w:rPr>
        <w:t>Final Assignment- JS150</w:t>
      </w:r>
    </w:p>
    <w:p w:rsidR="00C66B3D" w:rsidRPr="00C66B3D" w:rsidRDefault="00C66B3D" w:rsidP="00C6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B3D" w:rsidRPr="00C66B3D" w:rsidRDefault="00C66B3D" w:rsidP="00C6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default" w:history="1">
        <w:r w:rsidRPr="00C66B3D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http://jqueryui.com/checkboxradio/#default</w:t>
        </w:r>
      </w:hyperlink>
    </w:p>
    <w:p w:rsidR="00C66B3D" w:rsidRPr="00C66B3D" w:rsidRDefault="00C66B3D" w:rsidP="00C6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B3D" w:rsidRPr="00C66B3D" w:rsidRDefault="00C66B3D" w:rsidP="00C66B3D">
      <w:pPr>
        <w:spacing w:before="180" w:after="1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6B3D">
        <w:rPr>
          <w:rFonts w:ascii="Arial" w:eastAsia="Times New Roman" w:hAnsi="Arial" w:cs="Arial"/>
          <w:color w:val="2D3B45"/>
          <w:sz w:val="28"/>
          <w:szCs w:val="28"/>
          <w:shd w:val="clear" w:color="auto" w:fill="FFFFFF"/>
        </w:rPr>
        <w:t>Using whatever document format, you prefer (slides, word doc, etc.</w:t>
      </w:r>
      <w:bookmarkStart w:id="0" w:name="_GoBack"/>
      <w:bookmarkEnd w:id="0"/>
      <w:r w:rsidRPr="00C66B3D">
        <w:rPr>
          <w:rFonts w:ascii="Arial" w:eastAsia="Times New Roman" w:hAnsi="Arial" w:cs="Arial"/>
          <w:color w:val="2D3B45"/>
          <w:sz w:val="28"/>
          <w:szCs w:val="28"/>
          <w:shd w:val="clear" w:color="auto" w:fill="FFFFFF"/>
        </w:rPr>
        <w:t>), prepare a summary answering key questions other students will have:</w:t>
      </w:r>
    </w:p>
    <w:p w:rsidR="00C66B3D" w:rsidRPr="00C66B3D" w:rsidRDefault="00C66B3D" w:rsidP="00C66B3D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2D3B45"/>
          <w:sz w:val="28"/>
          <w:szCs w:val="28"/>
        </w:rPr>
      </w:pPr>
      <w:r w:rsidRPr="00C66B3D">
        <w:rPr>
          <w:rFonts w:ascii="Arial" w:eastAsia="Times New Roman" w:hAnsi="Arial" w:cs="Arial"/>
          <w:color w:val="2D3B45"/>
          <w:sz w:val="28"/>
          <w:szCs w:val="28"/>
          <w:shd w:val="clear" w:color="auto" w:fill="FFFFFF"/>
        </w:rPr>
        <w:t>Who owns/manages the code?</w:t>
      </w:r>
    </w:p>
    <w:p w:rsidR="00C66B3D" w:rsidRPr="00C66B3D" w:rsidRDefault="00C66B3D" w:rsidP="00C66B3D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9900FF"/>
          <w:sz w:val="28"/>
          <w:szCs w:val="28"/>
        </w:rPr>
      </w:pPr>
      <w:r w:rsidRPr="00C66B3D">
        <w:rPr>
          <w:rFonts w:ascii="Arial" w:eastAsia="Times New Roman" w:hAnsi="Arial" w:cs="Arial"/>
          <w:color w:val="9900FF"/>
          <w:sz w:val="28"/>
          <w:szCs w:val="28"/>
          <w:shd w:val="clear" w:color="auto" w:fill="FFFFFF"/>
        </w:rPr>
        <w:t>This website is owned by a non-profit organization: JS Foundation</w:t>
      </w:r>
    </w:p>
    <w:p w:rsidR="00C66B3D" w:rsidRPr="00C66B3D" w:rsidRDefault="00C66B3D" w:rsidP="00C66B3D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9900FF"/>
          <w:sz w:val="28"/>
          <w:szCs w:val="28"/>
        </w:rPr>
      </w:pPr>
      <w:r w:rsidRPr="00C66B3D">
        <w:rPr>
          <w:rFonts w:ascii="Arial" w:eastAsia="Times New Roman" w:hAnsi="Arial" w:cs="Arial"/>
          <w:color w:val="9900FF"/>
          <w:sz w:val="28"/>
          <w:szCs w:val="28"/>
          <w:shd w:val="clear" w:color="auto" w:fill="FFFFFF"/>
        </w:rPr>
        <w:t>There are many members:</w:t>
      </w:r>
      <w:r>
        <w:rPr>
          <w:rFonts w:ascii="Arial" w:eastAsia="Times New Roman" w:hAnsi="Arial" w:cs="Arial"/>
          <w:color w:val="9900FF"/>
          <w:sz w:val="28"/>
          <w:szCs w:val="28"/>
          <w:shd w:val="clear" w:color="auto" w:fill="FFFFFF"/>
        </w:rPr>
        <w:t xml:space="preserve"> </w:t>
      </w:r>
      <w:r w:rsidRPr="00C66B3D">
        <w:rPr>
          <w:rFonts w:ascii="Arial" w:eastAsia="Times New Roman" w:hAnsi="Arial" w:cs="Arial"/>
          <w:color w:val="9900FF"/>
          <w:sz w:val="28"/>
          <w:szCs w:val="28"/>
          <w:shd w:val="clear" w:color="auto" w:fill="FFFFFF"/>
        </w:rPr>
        <w:t>IBM, Samsung, &amp; Silver</w:t>
      </w:r>
    </w:p>
    <w:p w:rsidR="00C66B3D" w:rsidRPr="00C66B3D" w:rsidRDefault="00C66B3D" w:rsidP="00C66B3D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2D3B45"/>
          <w:sz w:val="28"/>
          <w:szCs w:val="28"/>
        </w:rPr>
      </w:pPr>
      <w:r w:rsidRPr="00C66B3D">
        <w:rPr>
          <w:rFonts w:ascii="Arial" w:eastAsia="Times New Roman" w:hAnsi="Arial" w:cs="Arial"/>
          <w:color w:val="2D3B45"/>
          <w:sz w:val="28"/>
          <w:szCs w:val="28"/>
          <w:shd w:val="clear" w:color="auto" w:fill="FFFFFF"/>
        </w:rPr>
        <w:t>What does the code do?</w:t>
      </w:r>
    </w:p>
    <w:p w:rsidR="00C66B3D" w:rsidRPr="00C66B3D" w:rsidRDefault="00C66B3D" w:rsidP="00C66B3D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9900FF"/>
          <w:sz w:val="28"/>
          <w:szCs w:val="28"/>
        </w:rPr>
      </w:pPr>
      <w:r w:rsidRPr="00C66B3D">
        <w:rPr>
          <w:rFonts w:ascii="Arial" w:eastAsia="Times New Roman" w:hAnsi="Arial" w:cs="Arial"/>
          <w:color w:val="9900FF"/>
          <w:sz w:val="28"/>
          <w:szCs w:val="28"/>
          <w:shd w:val="clear" w:color="auto" w:fill="FFFFFF"/>
        </w:rPr>
        <w:t>The code allows you provide many functions such as: drag, resize, select, drop and sort.</w:t>
      </w:r>
    </w:p>
    <w:p w:rsidR="00C66B3D" w:rsidRPr="00C66B3D" w:rsidRDefault="00C66B3D" w:rsidP="00C66B3D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2D3B45"/>
          <w:sz w:val="28"/>
          <w:szCs w:val="28"/>
        </w:rPr>
      </w:pPr>
      <w:r w:rsidRPr="00C66B3D">
        <w:rPr>
          <w:rFonts w:ascii="Arial" w:eastAsia="Times New Roman" w:hAnsi="Arial" w:cs="Arial"/>
          <w:color w:val="2D3B45"/>
          <w:sz w:val="28"/>
          <w:szCs w:val="28"/>
          <w:shd w:val="clear" w:color="auto" w:fill="FFFFFF"/>
        </w:rPr>
        <w:t>Why is it interesting or unusual?</w:t>
      </w:r>
    </w:p>
    <w:p w:rsidR="00C66B3D" w:rsidRPr="00C66B3D" w:rsidRDefault="00C66B3D" w:rsidP="00C66B3D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9900FF"/>
          <w:sz w:val="28"/>
          <w:szCs w:val="28"/>
        </w:rPr>
      </w:pPr>
      <w:r w:rsidRPr="00C66B3D">
        <w:rPr>
          <w:rFonts w:ascii="Arial" w:eastAsia="Times New Roman" w:hAnsi="Arial" w:cs="Arial"/>
          <w:color w:val="9900FF"/>
          <w:sz w:val="28"/>
          <w:szCs w:val="28"/>
          <w:shd w:val="clear" w:color="auto" w:fill="FFFFFF"/>
        </w:rPr>
        <w:t xml:space="preserve">It’s interesting to see how you can take code and make it do many different things. </w:t>
      </w:r>
    </w:p>
    <w:p w:rsidR="00C66B3D" w:rsidRPr="00C66B3D" w:rsidRDefault="00C66B3D" w:rsidP="00C66B3D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2D3B45"/>
          <w:sz w:val="28"/>
          <w:szCs w:val="28"/>
        </w:rPr>
      </w:pPr>
      <w:r w:rsidRPr="00C66B3D">
        <w:rPr>
          <w:rFonts w:ascii="Arial" w:eastAsia="Times New Roman" w:hAnsi="Arial" w:cs="Arial"/>
          <w:color w:val="2D3B45"/>
          <w:sz w:val="28"/>
          <w:szCs w:val="28"/>
          <w:shd w:val="clear" w:color="auto" w:fill="FFFFFF"/>
        </w:rPr>
        <w:t>How recently was the code updated?</w:t>
      </w:r>
    </w:p>
    <w:p w:rsidR="00C66B3D" w:rsidRPr="00C66B3D" w:rsidRDefault="00C66B3D" w:rsidP="00C66B3D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9900FF"/>
          <w:sz w:val="28"/>
          <w:szCs w:val="28"/>
        </w:rPr>
      </w:pPr>
      <w:r w:rsidRPr="00C66B3D">
        <w:rPr>
          <w:rFonts w:ascii="Arial" w:eastAsia="Times New Roman" w:hAnsi="Arial" w:cs="Arial"/>
          <w:color w:val="9900FF"/>
          <w:sz w:val="28"/>
          <w:szCs w:val="28"/>
          <w:shd w:val="clear" w:color="auto" w:fill="FFFFFF"/>
        </w:rPr>
        <w:t>I’m not sure but a Blog was last posted on 09/15/2016.</w:t>
      </w:r>
    </w:p>
    <w:p w:rsidR="00C66B3D" w:rsidRPr="00C66B3D" w:rsidRDefault="00C66B3D" w:rsidP="00C66B3D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2D3B45"/>
          <w:sz w:val="28"/>
          <w:szCs w:val="28"/>
        </w:rPr>
      </w:pPr>
      <w:r w:rsidRPr="00C66B3D">
        <w:rPr>
          <w:rFonts w:ascii="Arial" w:eastAsia="Times New Roman" w:hAnsi="Arial" w:cs="Arial"/>
          <w:color w:val="2D3B45"/>
          <w:sz w:val="28"/>
          <w:szCs w:val="28"/>
          <w:shd w:val="clear" w:color="auto" w:fill="FFFFFF"/>
        </w:rPr>
        <w:t>What dependencies does the code have? (e.g. does it require JQuery? Does it require an api key?)</w:t>
      </w:r>
    </w:p>
    <w:p w:rsidR="00C66B3D" w:rsidRPr="00C66B3D" w:rsidRDefault="00C66B3D" w:rsidP="00C66B3D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9900FF"/>
          <w:sz w:val="28"/>
          <w:szCs w:val="28"/>
        </w:rPr>
      </w:pPr>
      <w:r w:rsidRPr="00C66B3D">
        <w:rPr>
          <w:rFonts w:ascii="Arial" w:eastAsia="Times New Roman" w:hAnsi="Arial" w:cs="Arial"/>
          <w:color w:val="9900FF"/>
          <w:sz w:val="28"/>
          <w:szCs w:val="28"/>
          <w:shd w:val="clear" w:color="auto" w:fill="FFFFFF"/>
        </w:rPr>
        <w:t>The code requires: JQuery but not API Key.</w:t>
      </w:r>
    </w:p>
    <w:p w:rsidR="00C66B3D" w:rsidRPr="00C66B3D" w:rsidRDefault="00C66B3D" w:rsidP="00C66B3D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2D3B45"/>
          <w:sz w:val="28"/>
          <w:szCs w:val="28"/>
        </w:rPr>
      </w:pPr>
      <w:r w:rsidRPr="00C66B3D">
        <w:rPr>
          <w:rFonts w:ascii="Arial" w:eastAsia="Times New Roman" w:hAnsi="Arial" w:cs="Arial"/>
          <w:color w:val="2D3B45"/>
          <w:sz w:val="28"/>
          <w:szCs w:val="28"/>
          <w:shd w:val="clear" w:color="auto" w:fill="FFFFFF"/>
        </w:rPr>
        <w:t>Where is the public code location (e.g. on Github.com)?</w:t>
      </w:r>
    </w:p>
    <w:p w:rsidR="00C66B3D" w:rsidRPr="00C66B3D" w:rsidRDefault="00C66B3D" w:rsidP="00C66B3D">
      <w:pPr>
        <w:numPr>
          <w:ilvl w:val="0"/>
          <w:numId w:val="1"/>
        </w:numPr>
        <w:shd w:val="clear" w:color="auto" w:fill="FFFFFF"/>
        <w:spacing w:after="100" w:line="240" w:lineRule="auto"/>
        <w:ind w:left="1100"/>
        <w:textAlignment w:val="baseline"/>
        <w:rPr>
          <w:rFonts w:ascii="Arial" w:eastAsia="Times New Roman" w:hAnsi="Arial" w:cs="Arial"/>
          <w:color w:val="9900FF"/>
          <w:sz w:val="28"/>
          <w:szCs w:val="28"/>
        </w:rPr>
      </w:pPr>
      <w:r w:rsidRPr="00C66B3D">
        <w:rPr>
          <w:rFonts w:ascii="Arial" w:eastAsia="Times New Roman" w:hAnsi="Arial" w:cs="Arial"/>
          <w:color w:val="9900FF"/>
          <w:sz w:val="28"/>
          <w:szCs w:val="28"/>
          <w:shd w:val="clear" w:color="auto" w:fill="FFFFFF"/>
        </w:rPr>
        <w:t xml:space="preserve">Jqueryui.com; </w:t>
      </w:r>
      <w:hyperlink r:id="rId6" w:history="1">
        <w:r w:rsidRPr="00C66B3D">
          <w:rPr>
            <w:rFonts w:ascii="Arial" w:eastAsia="Times New Roman" w:hAnsi="Arial" w:cs="Arial"/>
            <w:color w:val="008EE2"/>
            <w:sz w:val="28"/>
            <w:szCs w:val="28"/>
            <w:u w:val="single"/>
            <w:shd w:val="clear" w:color="auto" w:fill="FFFFFF"/>
          </w:rPr>
          <w:t xml:space="preserve">https://jquery.org/projects/ </w:t>
        </w:r>
      </w:hyperlink>
    </w:p>
    <w:p w:rsidR="009A4E19" w:rsidRPr="00C66B3D" w:rsidRDefault="005B0331">
      <w:pPr>
        <w:rPr>
          <w:sz w:val="28"/>
          <w:szCs w:val="28"/>
        </w:rPr>
      </w:pPr>
    </w:p>
    <w:sectPr w:rsidR="009A4E19" w:rsidRPr="00C6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D59AC"/>
    <w:multiLevelType w:val="multilevel"/>
    <w:tmpl w:val="D92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3D"/>
    <w:rsid w:val="005852FE"/>
    <w:rsid w:val="007F4C2D"/>
    <w:rsid w:val="00C6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AF47"/>
  <w15:chartTrackingRefBased/>
  <w15:docId w15:val="{B948DD2D-B52D-45DD-984E-A786F9E8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6B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query.org/projects/" TargetMode="External"/><Relationship Id="rId5" Type="http://schemas.openxmlformats.org/officeDocument/2006/relationships/hyperlink" Target="http://jqueryui.com/checkboxra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ECFAC9E0</Template>
  <TotalTime>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Davison, Elvira</dc:creator>
  <cp:keywords/>
  <dc:description/>
  <cp:lastModifiedBy>Davison, Elvira</cp:lastModifiedBy>
  <cp:revision>2</cp:revision>
  <dcterms:created xsi:type="dcterms:W3CDTF">2017-03-16T22:36:00Z</dcterms:created>
  <dcterms:modified xsi:type="dcterms:W3CDTF">2017-03-16T22:39:00Z</dcterms:modified>
</cp:coreProperties>
</file>